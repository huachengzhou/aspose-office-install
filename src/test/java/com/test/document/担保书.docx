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8F" w:rsidRPr="00EA262F" w:rsidRDefault="0074008F">
      <w:pPr>
        <w:jc w:val="center"/>
        <w:rPr>
          <w:rFonts w:ascii="宋体" w:hAnsi="宋体"/>
          <w:b/>
          <w:sz w:val="32"/>
          <w:szCs w:val="32"/>
        </w:rPr>
      </w:pPr>
      <w:bookmarkStart w:id="0" w:name="_GoBack"/>
      <w:bookmarkEnd w:id="0"/>
      <w:r w:rsidRPr="00EA262F">
        <w:rPr>
          <w:rFonts w:ascii="宋体" w:hAnsi="宋体" w:hint="eastAsia"/>
          <w:b/>
          <w:sz w:val="32"/>
          <w:szCs w:val="32"/>
        </w:rPr>
        <w:t>担</w:t>
      </w:r>
      <w:r w:rsidR="00EA262F">
        <w:rPr>
          <w:rFonts w:ascii="宋体" w:hAnsi="宋体" w:hint="eastAsia"/>
          <w:b/>
          <w:sz w:val="32"/>
          <w:szCs w:val="32"/>
        </w:rPr>
        <w:t xml:space="preserve"> </w:t>
      </w:r>
      <w:r w:rsidRPr="00EA262F">
        <w:rPr>
          <w:rFonts w:ascii="宋体" w:hAnsi="宋体" w:hint="eastAsia"/>
          <w:b/>
          <w:sz w:val="32"/>
          <w:szCs w:val="32"/>
        </w:rPr>
        <w:t>保</w:t>
      </w:r>
      <w:r w:rsidR="00EA262F">
        <w:rPr>
          <w:rFonts w:ascii="宋体" w:hAnsi="宋体" w:hint="eastAsia"/>
          <w:b/>
          <w:sz w:val="32"/>
          <w:szCs w:val="32"/>
        </w:rPr>
        <w:t xml:space="preserve"> </w:t>
      </w:r>
      <w:r w:rsidRPr="00EA262F">
        <w:rPr>
          <w:rFonts w:ascii="宋体" w:hAnsi="宋体" w:hint="eastAsia"/>
          <w:b/>
          <w:sz w:val="32"/>
          <w:szCs w:val="32"/>
        </w:rPr>
        <w:t>书</w:t>
      </w:r>
    </w:p>
    <w:p w:rsidR="0074008F" w:rsidRDefault="0074008F" w:rsidP="00EA262F">
      <w:pPr>
        <w:ind w:rightChars="183" w:right="384"/>
      </w:pPr>
    </w:p>
    <w:p w:rsidR="0074008F" w:rsidRDefault="0074008F" w:rsidP="00EA262F">
      <w:pPr>
        <w:ind w:leftChars="171" w:left="359" w:rightChars="183" w:right="384" w:firstLineChars="200" w:firstLine="420"/>
      </w:pPr>
      <w:r>
        <w:rPr>
          <w:rFonts w:hint="eastAsia"/>
        </w:rPr>
        <w:t>本人愿作为</w:t>
      </w:r>
      <w:bookmarkStart w:id="1" w:name="文字型1"/>
      <w:r w:rsidR="00EA262F">
        <w:fldChar w:fldCharType="begin">
          <w:ffData>
            <w:name w:val="文字型1"/>
            <w:enabled/>
            <w:calcOnExit w:val="0"/>
            <w:textInput>
              <w:default w:val="[被担保人姓名及所担保的事由]"/>
            </w:textInput>
          </w:ffData>
        </w:fldChar>
      </w:r>
      <w:r w:rsidR="00EA262F">
        <w:instrText xml:space="preserve"> FORMTEXT </w:instrText>
      </w:r>
      <w:r w:rsidR="00EA262F">
        <w:fldChar w:fldCharType="separate"/>
      </w:r>
      <w:r w:rsidR="00EA262F">
        <w:rPr>
          <w:rFonts w:hint="eastAsia"/>
          <w:noProof/>
        </w:rPr>
        <w:t>[</w:t>
      </w:r>
      <w:r w:rsidR="00EA262F">
        <w:rPr>
          <w:rFonts w:hint="eastAsia"/>
          <w:noProof/>
        </w:rPr>
        <w:t>被担保人姓名及所担保的事由</w:t>
      </w:r>
      <w:r w:rsidR="00EA262F">
        <w:rPr>
          <w:rFonts w:hint="eastAsia"/>
          <w:noProof/>
        </w:rPr>
        <w:t>]</w:t>
      </w:r>
      <w:r w:rsidR="00EA262F">
        <w:fldChar w:fldCharType="end"/>
      </w:r>
      <w:bookmarkEnd w:id="1"/>
      <w:r>
        <w:rPr>
          <w:rFonts w:hint="eastAsia"/>
        </w:rPr>
        <w:t>的担保人，并保证被担保人做到如下事项：</w:t>
      </w:r>
    </w:p>
    <w:p w:rsidR="0074008F" w:rsidRDefault="00EA262F" w:rsidP="00EA262F">
      <w:pPr>
        <w:ind w:rightChars="183" w:right="384" w:firstLineChars="400" w:firstLine="840"/>
      </w:pPr>
      <w:r>
        <w:fldChar w:fldCharType="begin">
          <w:ffData>
            <w:name w:val=""/>
            <w:enabled/>
            <w:calcOnExit w:val="0"/>
            <w:textInput>
              <w:default w:val="[所担保的事项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[</w:t>
      </w:r>
      <w:r>
        <w:rPr>
          <w:rFonts w:hint="eastAsia"/>
          <w:noProof/>
        </w:rPr>
        <w:t>所担保的事项</w:t>
      </w:r>
      <w:r>
        <w:rPr>
          <w:rFonts w:hint="eastAsia"/>
          <w:noProof/>
        </w:rPr>
        <w:t>]</w:t>
      </w:r>
      <w:r>
        <w:fldChar w:fldCharType="end"/>
      </w:r>
    </w:p>
    <w:p w:rsidR="0074008F" w:rsidRDefault="0074008F" w:rsidP="00EA262F">
      <w:pPr>
        <w:ind w:rightChars="183" w:right="384"/>
      </w:pPr>
    </w:p>
    <w:p w:rsidR="0074008F" w:rsidRDefault="0074008F" w:rsidP="00EA262F">
      <w:pPr>
        <w:ind w:leftChars="171" w:left="359" w:rightChars="183" w:right="384"/>
      </w:pPr>
      <w:r>
        <w:rPr>
          <w:rFonts w:hint="eastAsia"/>
        </w:rPr>
        <w:tab/>
      </w:r>
      <w:r w:rsidR="00EA262F">
        <w:rPr>
          <w:rFonts w:hint="eastAsia"/>
        </w:rPr>
        <w:t xml:space="preserve">　　</w:t>
      </w:r>
      <w:r>
        <w:rPr>
          <w:rFonts w:hint="eastAsia"/>
        </w:rPr>
        <w:t>被担保人若有违反上述约定的行为，本人愿意承担一切经济及法律责任。</w:t>
      </w:r>
    </w:p>
    <w:p w:rsidR="0074008F" w:rsidRDefault="0074008F" w:rsidP="00EA262F">
      <w:pPr>
        <w:ind w:rightChars="183" w:right="384"/>
      </w:pPr>
    </w:p>
    <w:p w:rsidR="0074008F" w:rsidRDefault="0074008F" w:rsidP="00EA262F">
      <w:pPr>
        <w:ind w:rightChars="183" w:right="384" w:firstLineChars="2228" w:firstLine="4679"/>
      </w:pPr>
      <w:r>
        <w:rPr>
          <w:rFonts w:hint="eastAsia"/>
        </w:rPr>
        <w:t>担保人（签名）：</w:t>
      </w:r>
    </w:p>
    <w:p w:rsidR="0074008F" w:rsidRDefault="0074008F" w:rsidP="00EA262F">
      <w:pPr>
        <w:ind w:rightChars="183" w:right="384" w:firstLineChars="2228" w:firstLine="4679"/>
      </w:pPr>
      <w:r>
        <w:rPr>
          <w:rFonts w:hint="eastAsia"/>
        </w:rPr>
        <w:t>见证人（签名）：</w:t>
      </w:r>
    </w:p>
    <w:p w:rsidR="0074008F" w:rsidRDefault="0074008F" w:rsidP="00EA262F">
      <w:pPr>
        <w:ind w:rightChars="183" w:right="384" w:firstLineChars="2228" w:firstLine="4679"/>
      </w:pPr>
      <w:r>
        <w:rPr>
          <w:rFonts w:hint="eastAsia"/>
        </w:rPr>
        <w:t>日期：</w:t>
      </w:r>
    </w:p>
    <w:p w:rsidR="0074008F" w:rsidRDefault="0074008F" w:rsidP="00EA262F">
      <w:pPr>
        <w:ind w:rightChars="183" w:right="384"/>
      </w:pPr>
    </w:p>
    <w:sectPr w:rsidR="007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36"/>
    <w:rsid w:val="0074008F"/>
    <w:rsid w:val="008D3DE2"/>
    <w:rsid w:val="00A92B36"/>
    <w:rsid w:val="00E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531DB3-2A7C-42D4-A154-369B9458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426\Downloads\132&#20010;Word%202013&#27169;&#26495;\&#21512;&#21516;&#33539;&#26412;10\&#25285;&#20445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担保书.dotx</Template>
  <TotalTime>1</TotalTime>
  <Pages>1</Pages>
  <Words>21</Words>
  <Characters>124</Characters>
  <Application>Microsoft Office Word</Application>
  <DocSecurity>0</DocSecurity>
  <Lines>1</Lines>
  <Paragraphs>1</Paragraphs>
  <ScaleCrop>false</ScaleCrop>
  <Manager/>
  <Company>微软（中国）有限公司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2019-01-11T06:38:00Z</dcterms:created>
  <dcterms:modified xsi:type="dcterms:W3CDTF">2019-01-11T06:39:00Z</dcterms:modified>
  <cp:category>行政法律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TC011343902052</vt:lpwstr>
  </property>
</Properties>
</file>